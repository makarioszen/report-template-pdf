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9C" w:rsidRDefault="00E5369C" w:rsidP="00141869">
      <w:r>
        <w:t>Meu nome é ${nome} e moro na ${endereco}</w:t>
      </w:r>
    </w:p>
    <w:p w:rsidR="00E5369C" w:rsidRDefault="00E5369C" w:rsidP="00141869">
      <w:r>
        <w:t>Vendo os seguintes produtos</w:t>
      </w:r>
    </w:p>
    <w:tbl>
      <w:tblPr>
        <w:tblStyle w:val="TableGrid"/>
        <w:tblW w:w="0" w:type="auto"/>
        <w:tblLook w:val="01E0"/>
      </w:tblPr>
      <w:tblGrid>
        <w:gridCol w:w="2881"/>
        <w:gridCol w:w="2881"/>
        <w:gridCol w:w="2882"/>
      </w:tblGrid>
      <w:tr w:rsidR="00E5369C" w:rsidTr="000D21D1">
        <w:trPr>
          <w:trHeight w:val="381"/>
        </w:trPr>
        <w:tc>
          <w:tcPr>
            <w:tcW w:w="2881" w:type="dxa"/>
          </w:tcPr>
          <w:p w:rsidR="00E5369C" w:rsidRPr="000D21D1" w:rsidRDefault="00E5369C" w:rsidP="000D21D1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2881" w:type="dxa"/>
          </w:tcPr>
          <w:p w:rsidR="00E5369C" w:rsidRPr="000D21D1" w:rsidRDefault="00E5369C" w:rsidP="000D21D1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2882" w:type="dxa"/>
          </w:tcPr>
          <w:p w:rsidR="00E5369C" w:rsidRPr="000D21D1" w:rsidRDefault="00E5369C" w:rsidP="000D21D1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Disponível</w:t>
            </w:r>
          </w:p>
        </w:tc>
      </w:tr>
      <w:tr w:rsidR="00E5369C">
        <w:tc>
          <w:tcPr>
            <w:tcW w:w="2881" w:type="dxa"/>
          </w:tcPr>
          <w:p w:rsidR="00E5369C" w:rsidRDefault="00E5369C" w:rsidP="000D21D1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${produto}</w:t>
            </w:r>
          </w:p>
        </w:tc>
        <w:tc>
          <w:tcPr>
            <w:tcW w:w="2881" w:type="dxa"/>
          </w:tcPr>
          <w:p w:rsidR="00E5369C" w:rsidRDefault="00E5369C" w:rsidP="000D21D1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${valor}</w:t>
            </w:r>
          </w:p>
        </w:tc>
        <w:tc>
          <w:tcPr>
            <w:tcW w:w="2882" w:type="dxa"/>
          </w:tcPr>
          <w:p w:rsidR="00E5369C" w:rsidRDefault="00E5369C" w:rsidP="000D21D1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${quantidade}</w:t>
            </w:r>
          </w:p>
        </w:tc>
      </w:tr>
    </w:tbl>
    <w:p w:rsidR="00E5369C" w:rsidRDefault="00E5369C" w:rsidP="00141869"/>
    <w:p w:rsidR="00E5369C" w:rsidRDefault="00E5369C" w:rsidP="00141869">
      <w:r>
        <w:t>Opa!!!</w:t>
      </w:r>
    </w:p>
    <w:p w:rsidR="00E5369C" w:rsidRDefault="00E5369C" w:rsidP="00141869"/>
    <w:p w:rsidR="00E5369C" w:rsidRDefault="00E5369C" w:rsidP="00141869"/>
    <w:p w:rsidR="00E5369C" w:rsidRPr="00547740" w:rsidRDefault="00E5369C" w:rsidP="00141869">
      <w:pPr>
        <w:rPr>
          <w:u w:val="single"/>
        </w:rPr>
      </w:pPr>
      <w:r w:rsidRPr="00EE49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07.25pt">
            <v:imagedata r:id="rId4" o:title=""/>
          </v:shape>
        </w:pict>
      </w:r>
      <w:r>
        <w:t>!!!!!</w:t>
      </w:r>
    </w:p>
    <w:sectPr w:rsidR="00E5369C" w:rsidRPr="00547740" w:rsidSect="004D7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622E"/>
    <w:rsid w:val="00022638"/>
    <w:rsid w:val="000D1C50"/>
    <w:rsid w:val="000D21D1"/>
    <w:rsid w:val="000D7E78"/>
    <w:rsid w:val="00141869"/>
    <w:rsid w:val="0016632D"/>
    <w:rsid w:val="001C4CCB"/>
    <w:rsid w:val="001D65BF"/>
    <w:rsid w:val="00252D18"/>
    <w:rsid w:val="00293BFC"/>
    <w:rsid w:val="002A0AF8"/>
    <w:rsid w:val="003C4F23"/>
    <w:rsid w:val="003E74C8"/>
    <w:rsid w:val="003F1662"/>
    <w:rsid w:val="00466177"/>
    <w:rsid w:val="00474E7C"/>
    <w:rsid w:val="00486B82"/>
    <w:rsid w:val="004964BB"/>
    <w:rsid w:val="004D7B33"/>
    <w:rsid w:val="00547740"/>
    <w:rsid w:val="005A0FC0"/>
    <w:rsid w:val="005A4203"/>
    <w:rsid w:val="005B0D34"/>
    <w:rsid w:val="006B3340"/>
    <w:rsid w:val="006E0A4F"/>
    <w:rsid w:val="0072307A"/>
    <w:rsid w:val="00816B72"/>
    <w:rsid w:val="00832A7F"/>
    <w:rsid w:val="008C2AD3"/>
    <w:rsid w:val="00945A61"/>
    <w:rsid w:val="009B71D6"/>
    <w:rsid w:val="00A1339D"/>
    <w:rsid w:val="00A44DAF"/>
    <w:rsid w:val="00AF7591"/>
    <w:rsid w:val="00B43AEC"/>
    <w:rsid w:val="00BB417A"/>
    <w:rsid w:val="00C1622E"/>
    <w:rsid w:val="00CE0EA0"/>
    <w:rsid w:val="00D87D5E"/>
    <w:rsid w:val="00DF501E"/>
    <w:rsid w:val="00E5369C"/>
    <w:rsid w:val="00EE4922"/>
    <w:rsid w:val="00F0394D"/>
    <w:rsid w:val="00F5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1E"/>
    <w:pPr>
      <w:spacing w:after="200" w:line="276" w:lineRule="auto"/>
    </w:pPr>
    <w:rPr>
      <w:rFonts w:cs="Calibri"/>
      <w:lang w:val="de-D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64BB"/>
    <w:pPr>
      <w:spacing w:after="200" w:line="276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194</TotalTime>
  <Pages>1</Pages>
  <Words>22</Words>
  <Characters>125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</dc:creator>
  <cp:keywords/>
  <dc:description/>
  <cp:lastModifiedBy>Marco Antonio Martins Junior</cp:lastModifiedBy>
  <cp:revision>22</cp:revision>
  <dcterms:created xsi:type="dcterms:W3CDTF">2011-11-10T12:57:00Z</dcterms:created>
  <dcterms:modified xsi:type="dcterms:W3CDTF">2014-08-28T19:44:00Z</dcterms:modified>
</cp:coreProperties>
</file>